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8B394" w14:textId="308BD4F8" w:rsidR="00AE757B" w:rsidRDefault="00AE757B" w:rsidP="00AE757B">
      <w:pPr>
        <w:pStyle w:val="Date"/>
        <w:spacing w:after="0" w:line="240" w:lineRule="auto"/>
        <w:rPr>
          <w:lang w:val="es-ES"/>
        </w:rPr>
      </w:pPr>
      <w:r>
        <w:rPr>
          <w:lang w:val="es-ES"/>
        </w:rPr>
        <w:t>Ana Sofía Aponte Barriga</w:t>
      </w:r>
    </w:p>
    <w:p w14:paraId="196FAF87" w14:textId="6CAD9DC4" w:rsidR="00AE757B" w:rsidRPr="00AE757B" w:rsidRDefault="00AE757B" w:rsidP="00AE757B">
      <w:pPr>
        <w:pStyle w:val="Date"/>
        <w:spacing w:after="0" w:line="240" w:lineRule="auto"/>
        <w:rPr>
          <w:lang w:val="es-ES"/>
        </w:rPr>
      </w:pPr>
      <w:r>
        <w:rPr>
          <w:lang w:val="es-ES"/>
        </w:rPr>
        <w:t>Universidad Nacional de Colombia – Sede Bogotá</w:t>
      </w:r>
    </w:p>
    <w:p w14:paraId="639B6027" w14:textId="73D4E224" w:rsidR="00AE757B" w:rsidRDefault="00AE757B" w:rsidP="00AE757B">
      <w:pPr>
        <w:pStyle w:val="Date"/>
        <w:spacing w:after="0" w:line="240" w:lineRule="auto"/>
        <w:rPr>
          <w:lang w:val="es-ES"/>
        </w:rPr>
      </w:pPr>
      <w:r>
        <w:rPr>
          <w:lang w:val="es-ES"/>
        </w:rPr>
        <w:t>Ingeniería Mecatrónica</w:t>
      </w:r>
    </w:p>
    <w:p w14:paraId="20C7F176" w14:textId="5B8A4C3B" w:rsidR="00E856B3" w:rsidRPr="00AE757B" w:rsidRDefault="00AE757B" w:rsidP="00AE757B">
      <w:pPr>
        <w:pStyle w:val="Date"/>
        <w:spacing w:after="0" w:line="240" w:lineRule="auto"/>
        <w:rPr>
          <w:lang w:val="es-ES"/>
        </w:rPr>
      </w:pPr>
      <w:r w:rsidRPr="00AE757B">
        <w:rPr>
          <w:lang w:val="es-ES"/>
        </w:rPr>
        <w:t>Ma</w:t>
      </w:r>
      <w:r>
        <w:rPr>
          <w:lang w:val="es-ES"/>
        </w:rPr>
        <w:t>yo de 2023</w:t>
      </w:r>
    </w:p>
    <w:p w14:paraId="051018BF" w14:textId="13C0E3F4" w:rsidR="00AE757B" w:rsidRPr="00AE757B" w:rsidRDefault="00AE757B">
      <w:pPr>
        <w:pStyle w:val="Title"/>
        <w:rPr>
          <w:lang w:val="es-ES"/>
        </w:rPr>
      </w:pPr>
      <w:r w:rsidRPr="00AE757B">
        <w:rPr>
          <w:lang w:val="es-ES"/>
        </w:rPr>
        <w:t>Desarrollo de un modelo de inteligencia artificial usando la nube de IBM para predecir fallas de un equipo industrial</w:t>
      </w:r>
    </w:p>
    <w:sdt>
      <w:sdtPr>
        <w:id w:val="-1375384708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  <w:caps w:val="0"/>
          <w:noProof/>
          <w:color w:val="707070" w:themeColor="accent1"/>
          <w:spacing w:val="0"/>
          <w:sz w:val="22"/>
          <w:szCs w:val="22"/>
        </w:rPr>
      </w:sdtEndPr>
      <w:sdtContent>
        <w:p w14:paraId="6CA21165" w14:textId="439C1C9F" w:rsidR="00AE757B" w:rsidRDefault="00AE757B">
          <w:pPr>
            <w:pStyle w:val="TOCHeading"/>
          </w:pPr>
          <w:r>
            <w:t>Table of Contents</w:t>
          </w:r>
        </w:p>
        <w:p w14:paraId="49E27F80" w14:textId="4B1E995F" w:rsidR="00AE757B" w:rsidRDefault="00AE757B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30056494" w:history="1">
            <w:r w:rsidRPr="00C55BCB">
              <w:rPr>
                <w:rStyle w:val="Hyperlink"/>
                <w:noProof/>
              </w:rPr>
              <w:t>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_Toc130056494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24006" w14:textId="5FDDCE8E" w:rsidR="00AE757B" w:rsidRDefault="00AE757B">
          <w:pPr>
            <w:pStyle w:val="TOC2"/>
            <w:tabs>
              <w:tab w:val="left" w:pos="720"/>
              <w:tab w:val="right" w:leader="dot" w:pos="8630"/>
            </w:tabs>
            <w:rPr>
              <w:noProof/>
            </w:rPr>
          </w:pPr>
          <w:hyperlink w:anchor="_Toc130056495" w:history="1">
            <w:r w:rsidRPr="00C55BCB">
              <w:rPr>
                <w:rStyle w:val="Hyperlink"/>
                <w:noProof/>
              </w:rPr>
              <w:t>A.</w:t>
            </w:r>
            <w:r>
              <w:rPr>
                <w:noProof/>
              </w:rPr>
              <w:tab/>
            </w:r>
            <w:r w:rsidRPr="00C55BCB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_Toc130056495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ED696" w14:textId="0B070A72" w:rsidR="00AE757B" w:rsidRDefault="00AE757B">
          <w:pPr>
            <w:pStyle w:val="TOC3"/>
            <w:tabs>
              <w:tab w:val="left" w:pos="960"/>
              <w:tab w:val="right" w:leader="dot" w:pos="8630"/>
            </w:tabs>
            <w:rPr>
              <w:noProof/>
            </w:rPr>
          </w:pPr>
          <w:hyperlink w:anchor="_Toc130056496" w:history="1">
            <w:r w:rsidRPr="00C55BCB">
              <w:rPr>
                <w:rStyle w:val="Hyperlink"/>
                <w:noProof/>
              </w:rPr>
              <w:t>i.</w:t>
            </w:r>
            <w:r>
              <w:rPr>
                <w:noProof/>
              </w:rPr>
              <w:tab/>
            </w:r>
            <w:r w:rsidRPr="00C55BCB">
              <w:rPr>
                <w:rStyle w:val="Hyperlink"/>
                <w:noProof/>
              </w:rPr>
              <w:t>To easily apply any text formatting you see in this outline with just a tap, on the Home tab of the ribbon, check out Styles.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_Toc130056496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AF902" w14:textId="199870C6" w:rsidR="00AE757B" w:rsidRDefault="00AE757B">
          <w:pPr>
            <w:pStyle w:val="TOC3"/>
            <w:tabs>
              <w:tab w:val="left" w:pos="960"/>
              <w:tab w:val="right" w:leader="dot" w:pos="8630"/>
            </w:tabs>
            <w:rPr>
              <w:noProof/>
            </w:rPr>
          </w:pPr>
          <w:hyperlink w:anchor="_Toc130056497" w:history="1">
            <w:r w:rsidRPr="00C55BCB">
              <w:rPr>
                <w:rStyle w:val="Hyperlink"/>
                <w:noProof/>
              </w:rPr>
              <w:t>ii.</w:t>
            </w:r>
            <w:r>
              <w:rPr>
                <w:noProof/>
              </w:rPr>
              <w:tab/>
            </w:r>
            <w:r w:rsidRPr="00C55BCB">
              <w:rPr>
                <w:rStyle w:val="Hyperlink"/>
                <w:noProof/>
              </w:rPr>
              <w:t>For example, this paragraph uses Heading 3 style.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_Toc130056497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F8443" w14:textId="342DB6DB" w:rsidR="00AE757B" w:rsidRDefault="00AE757B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130056498" w:history="1">
            <w:r w:rsidRPr="00C55BCB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C55BCB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_Toc130056498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2406C" w14:textId="58CCCB32" w:rsidR="00AE757B" w:rsidRDefault="00AE757B">
          <w:r>
            <w:rPr>
              <w:b/>
              <w:bCs/>
              <w:noProof/>
            </w:rPr>
            <w:fldChar w:fldCharType="end"/>
          </w:r>
        </w:p>
      </w:sdtContent>
    </w:sdt>
    <w:p w14:paraId="22FA393A" w14:textId="31FE02D9" w:rsidR="00E856B3" w:rsidRDefault="00E856B3" w:rsidP="00AE757B">
      <w:pPr>
        <w:pStyle w:val="Heading1"/>
        <w:numPr>
          <w:ilvl w:val="0"/>
          <w:numId w:val="0"/>
        </w:numPr>
        <w:ind w:left="360" w:hanging="360"/>
      </w:pPr>
    </w:p>
    <w:p w14:paraId="53E67C98" w14:textId="070A5225" w:rsidR="00AE757B" w:rsidRDefault="00AE757B">
      <w:pPr>
        <w:pStyle w:val="Heading1"/>
      </w:pPr>
      <w:bookmarkStart w:id="0" w:name="_Toc130056494"/>
      <w:bookmarkEnd w:id="0"/>
    </w:p>
    <w:sdt>
      <w:sdtPr>
        <w:id w:val="1771513025"/>
        <w:placeholder>
          <w:docPart w:val="63567B145D525043AF8292536DE0153E"/>
        </w:placeholder>
        <w:temporary/>
        <w:showingPlcHdr/>
        <w15:appearance w15:val="hidden"/>
      </w:sdtPr>
      <w:sdtContent>
        <w:p w14:paraId="747221C9" w14:textId="77777777" w:rsidR="00E856B3" w:rsidRDefault="00000000">
          <w:r>
            <w:rPr>
              <w:noProof/>
            </w:rPr>
            <w:t>To get started right away, just tap any placeholder text (such as this) and start typing.</w:t>
          </w:r>
        </w:p>
      </w:sdtContent>
    </w:sdt>
    <w:bookmarkStart w:id="1" w:name="_Toc130056495" w:displacedByCustomXml="next"/>
    <w:sdt>
      <w:sdtPr>
        <w:id w:val="1261561074"/>
        <w:placeholder>
          <w:docPart w:val="6229E8D48E055B48A134E814D851A9D1"/>
        </w:placeholder>
        <w:temporary/>
        <w:showingPlcHdr/>
        <w15:appearance w15:val="hidden"/>
      </w:sdtPr>
      <w:sdtContent>
        <w:p w14:paraId="5987134E" w14:textId="77777777" w:rsidR="00E856B3" w:rsidRDefault="00000000">
          <w:pPr>
            <w:pStyle w:val="Heading2"/>
          </w:pPr>
          <w:r>
            <w:t>Heading 2</w:t>
          </w:r>
        </w:p>
      </w:sdtContent>
    </w:sdt>
    <w:bookmarkEnd w:id="1" w:displacedByCustomXml="prev"/>
    <w:bookmarkStart w:id="2" w:name="_Toc130056496" w:displacedByCustomXml="next"/>
    <w:sdt>
      <w:sdtPr>
        <w:id w:val="2091661203"/>
        <w:placeholder>
          <w:docPart w:val="52C752AEA4A9F340A19D1ACA735C170E"/>
        </w:placeholder>
        <w:temporary/>
        <w:showingPlcHdr/>
        <w15:appearance w15:val="hidden"/>
      </w:sdtPr>
      <w:sdtContent>
        <w:p w14:paraId="2DFC77C5" w14:textId="77777777" w:rsidR="00E856B3" w:rsidRDefault="00000000">
          <w:pPr>
            <w:pStyle w:val="Heading3"/>
          </w:pPr>
          <w:r>
            <w:t>To easily apply any text formatting you see in this outline with just a tap, on the Home tab of the ribbon, check out Styles.</w:t>
          </w:r>
          <w:bookmarkEnd w:id="2"/>
        </w:p>
        <w:p w14:paraId="498B91A3" w14:textId="77777777" w:rsidR="00E856B3" w:rsidRDefault="00000000">
          <w:pPr>
            <w:pStyle w:val="Heading3"/>
          </w:pPr>
          <w:bookmarkStart w:id="3" w:name="_Toc130056497"/>
          <w:r>
            <w:t>For example, this paragraph uses Heading 3 style.</w:t>
          </w:r>
        </w:p>
      </w:sdtContent>
    </w:sdt>
    <w:bookmarkEnd w:id="3" w:displacedByCustomXml="prev"/>
    <w:bookmarkStart w:id="4" w:name="_Toc130056498" w:displacedByCustomXml="next"/>
    <w:sdt>
      <w:sdtPr>
        <w:id w:val="2019964513"/>
        <w:placeholder>
          <w:docPart w:val="9F00DCB1AC3CB14595A13F09D1B6376D"/>
        </w:placeholder>
        <w:temporary/>
        <w:showingPlcHdr/>
        <w15:appearance w15:val="hidden"/>
      </w:sdtPr>
      <w:sdtContent>
        <w:p w14:paraId="0A5F0896" w14:textId="77777777" w:rsidR="00E856B3" w:rsidRDefault="00000000">
          <w:pPr>
            <w:pStyle w:val="Heading1"/>
          </w:pPr>
          <w:r>
            <w:t>Heading 1</w:t>
          </w:r>
        </w:p>
      </w:sdtContent>
    </w:sdt>
    <w:bookmarkEnd w:id="4" w:displacedByCustomXml="prev"/>
    <w:sdt>
      <w:sdtPr>
        <w:id w:val="470033890"/>
        <w:placeholder>
          <w:docPart w:val="CC6CD2ACD0C7BA4DAC77997E7C60FD61"/>
        </w:placeholder>
        <w:temporary/>
        <w:showingPlcHdr/>
        <w15:appearance w15:val="hidden"/>
      </w:sdtPr>
      <w:sdtContent>
        <w:p w14:paraId="7AD92B52" w14:textId="77777777" w:rsidR="00E856B3" w:rsidRDefault="00000000">
          <w:r>
            <w:t xml:space="preserve">Want to insert a picture from your files or add a shape, text box, or table? You got it! On the Insert tab of the ribbon, just tap the option you need. </w:t>
          </w:r>
        </w:p>
        <w:p w14:paraId="785FD7E8" w14:textId="77777777" w:rsidR="00E856B3" w:rsidRDefault="00000000">
          <w:r>
            <w:t>Find even more easy-to-use tools on the Insert tab, such as to add a hyperlink or insert a comment.</w:t>
          </w:r>
        </w:p>
      </w:sdtContent>
    </w:sdt>
    <w:sectPr w:rsidR="00E856B3">
      <w:footerReference w:type="default" r:id="rId8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0C731" w14:textId="77777777" w:rsidR="003875CB" w:rsidRDefault="003875CB">
      <w:pPr>
        <w:spacing w:after="0" w:line="240" w:lineRule="auto"/>
      </w:pPr>
      <w:r>
        <w:separator/>
      </w:r>
    </w:p>
    <w:p w14:paraId="3F3667BC" w14:textId="77777777" w:rsidR="003875CB" w:rsidRDefault="003875CB"/>
  </w:endnote>
  <w:endnote w:type="continuationSeparator" w:id="0">
    <w:p w14:paraId="35401625" w14:textId="77777777" w:rsidR="003875CB" w:rsidRDefault="003875CB">
      <w:pPr>
        <w:spacing w:after="0" w:line="240" w:lineRule="auto"/>
      </w:pPr>
      <w:r>
        <w:continuationSeparator/>
      </w:r>
    </w:p>
    <w:p w14:paraId="769E623A" w14:textId="77777777" w:rsidR="003875CB" w:rsidRDefault="003875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70C0C" w14:textId="77777777" w:rsidR="00E856B3" w:rsidRDefault="0000000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CE951" w14:textId="77777777" w:rsidR="003875CB" w:rsidRDefault="003875CB">
      <w:pPr>
        <w:spacing w:after="0" w:line="240" w:lineRule="auto"/>
      </w:pPr>
      <w:r>
        <w:separator/>
      </w:r>
    </w:p>
    <w:p w14:paraId="1C5F9621" w14:textId="77777777" w:rsidR="003875CB" w:rsidRDefault="003875CB"/>
  </w:footnote>
  <w:footnote w:type="continuationSeparator" w:id="0">
    <w:p w14:paraId="53E425FA" w14:textId="77777777" w:rsidR="003875CB" w:rsidRDefault="003875CB">
      <w:pPr>
        <w:spacing w:after="0" w:line="240" w:lineRule="auto"/>
      </w:pPr>
      <w:r>
        <w:continuationSeparator/>
      </w:r>
    </w:p>
    <w:p w14:paraId="7291C614" w14:textId="77777777" w:rsidR="003875CB" w:rsidRDefault="003875C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 w16cid:durableId="1310280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57B"/>
    <w:rsid w:val="003875CB"/>
    <w:rsid w:val="00AE757B"/>
    <w:rsid w:val="00E8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E47D3C"/>
  <w15:chartTrackingRefBased/>
  <w15:docId w15:val="{86779738-1678-0148-A924-549D51398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AE757B"/>
    <w:pPr>
      <w:spacing w:before="120" w:after="0"/>
      <w:ind w:left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E757B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AE757B"/>
    <w:pPr>
      <w:spacing w:after="0"/>
      <w:ind w:left="4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E757B"/>
    <w:rPr>
      <w:color w:val="58A8AD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E757B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E757B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E757B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E757B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E757B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E757B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na/Library/Containers/com.microsoft.Word/Data/Library/Application%20Support/Microsoft/Office/16.0/DTS/en-US%7bD23133C4-7DA5-7B41-9C9C-AB394A58E1B9%7d/%7b28F019C3-3481-9646-B438-8267A06AD9F6%7dtf1000208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3567B145D525043AF8292536DE01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B4AB92-4423-1347-A139-1FFADF9DBB83}"/>
      </w:docPartPr>
      <w:docPartBody>
        <w:p w:rsidR="00000000" w:rsidRDefault="00000000">
          <w:pPr>
            <w:pStyle w:val="63567B145D525043AF8292536DE0153E"/>
          </w:pPr>
          <w:r>
            <w:rPr>
              <w:noProof/>
            </w:rPr>
            <w:t>To get started right away, just tap any placeholder text (such as this) and start typing.</w:t>
          </w:r>
        </w:p>
      </w:docPartBody>
    </w:docPart>
    <w:docPart>
      <w:docPartPr>
        <w:name w:val="6229E8D48E055B48A134E814D851A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D27504-8EFD-934D-A594-78CFF09C806A}"/>
      </w:docPartPr>
      <w:docPartBody>
        <w:p w:rsidR="00000000" w:rsidRDefault="00000000">
          <w:pPr>
            <w:pStyle w:val="6229E8D48E055B48A134E814D851A9D1"/>
          </w:pPr>
          <w:r>
            <w:t>Heading 2</w:t>
          </w:r>
        </w:p>
      </w:docPartBody>
    </w:docPart>
    <w:docPart>
      <w:docPartPr>
        <w:name w:val="52C752AEA4A9F340A19D1ACA735C1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1BDDC3-8F58-AF4E-9FE4-433F12A33DF6}"/>
      </w:docPartPr>
      <w:docPartBody>
        <w:p w:rsidR="001077CF" w:rsidRDefault="00000000">
          <w:pPr>
            <w:pStyle w:val="Heading3"/>
          </w:pPr>
          <w:r>
            <w:t>To easily apply any text formatting you see in this outline with just a tap, on the Home tab of the ribbon, check out Styles.</w:t>
          </w:r>
        </w:p>
        <w:p w:rsidR="00000000" w:rsidRDefault="00000000">
          <w:pPr>
            <w:pStyle w:val="52C752AEA4A9F340A19D1ACA735C170E"/>
          </w:pPr>
          <w:r>
            <w:t>For example, this paragraph uses Heading 3 style.</w:t>
          </w:r>
        </w:p>
      </w:docPartBody>
    </w:docPart>
    <w:docPart>
      <w:docPartPr>
        <w:name w:val="9F00DCB1AC3CB14595A13F09D1B637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F4A7A-3AEC-F94D-BC02-110E7555F1DC}"/>
      </w:docPartPr>
      <w:docPartBody>
        <w:p w:rsidR="00000000" w:rsidRDefault="00000000">
          <w:pPr>
            <w:pStyle w:val="9F00DCB1AC3CB14595A13F09D1B6376D"/>
          </w:pPr>
          <w:r>
            <w:t>Heading 1</w:t>
          </w:r>
        </w:p>
      </w:docPartBody>
    </w:docPart>
    <w:docPart>
      <w:docPartPr>
        <w:name w:val="CC6CD2ACD0C7BA4DAC77997E7C60F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466761-EB35-E24C-B274-6FAF2DC2D77F}"/>
      </w:docPartPr>
      <w:docPartBody>
        <w:p w:rsidR="001077CF" w:rsidRDefault="00000000">
          <w:r>
            <w:t xml:space="preserve">Want to insert a picture from your files or add a shape, text box, or table? You got it! On the Insert tab of the ribbon, just tap the option you need. </w:t>
          </w:r>
        </w:p>
        <w:p w:rsidR="00000000" w:rsidRDefault="00000000">
          <w:pPr>
            <w:pStyle w:val="CC6CD2ACD0C7BA4DAC77997E7C60FD61"/>
          </w:pPr>
          <w:r>
            <w:t>Find even more easy-to-use tools on the Insert tab, such as to add a hyperlink or insert a comment.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 w16cid:durableId="727918218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1C9"/>
    <w:rsid w:val="0000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 w:line="288" w:lineRule="auto"/>
      <w:outlineLvl w:val="0"/>
    </w:pPr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val="en-US" w:eastAsia="ja-JP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 w:after="120" w:line="288" w:lineRule="auto"/>
      <w:outlineLvl w:val="1"/>
    </w:pPr>
    <w:rPr>
      <w:rFonts w:asciiTheme="majorHAnsi" w:eastAsiaTheme="majorEastAsia" w:hAnsiTheme="majorHAnsi" w:cstheme="majorBidi"/>
      <w:color w:val="ED7D31" w:themeColor="accent2"/>
      <w:sz w:val="22"/>
      <w:szCs w:val="26"/>
      <w:lang w:val="en-US" w:eastAsia="ja-JP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line="288" w:lineRule="auto"/>
      <w:outlineLvl w:val="2"/>
    </w:pPr>
    <w:rPr>
      <w:rFonts w:asciiTheme="majorHAnsi" w:eastAsiaTheme="majorEastAsia" w:hAnsiTheme="majorHAnsi" w:cstheme="majorBidi"/>
      <w:color w:val="4472C4" w:themeColor="accent1"/>
      <w:sz w:val="22"/>
      <w:lang w:val="en-US" w:eastAsia="ja-JP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line="288" w:lineRule="auto"/>
      <w:outlineLvl w:val="3"/>
    </w:pPr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val="en-US" w:eastAsia="ja-JP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line="288" w:lineRule="auto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val="en-US" w:eastAsia="ja-JP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line="288" w:lineRule="auto"/>
      <w:outlineLvl w:val="5"/>
    </w:pPr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val="en-US" w:eastAsia="ja-JP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line="288" w:lineRule="auto"/>
      <w:outlineLvl w:val="6"/>
    </w:pPr>
    <w:rPr>
      <w:rFonts w:asciiTheme="majorHAnsi" w:eastAsiaTheme="majorEastAsia" w:hAnsiTheme="majorHAnsi" w:cstheme="majorBidi"/>
      <w:iCs/>
      <w:color w:val="ED7D31" w:themeColor="accent2"/>
      <w:sz w:val="22"/>
      <w:szCs w:val="22"/>
      <w:lang w:val="en-US" w:eastAsia="ja-JP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line="288" w:lineRule="auto"/>
      <w:outlineLvl w:val="7"/>
    </w:pPr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val="en-US" w:eastAsia="ja-JP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line="288" w:lineRule="auto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5872BFC533C749870911533C5D8811">
    <w:name w:val="475872BFC533C749870911533C5D8811"/>
  </w:style>
  <w:style w:type="paragraph" w:customStyle="1" w:styleId="55CAB6A138F704428369FED73F50AE3B">
    <w:name w:val="55CAB6A138F704428369FED73F50AE3B"/>
  </w:style>
  <w:style w:type="paragraph" w:customStyle="1" w:styleId="1A2EB90A32D2FA4986531D025BD04DE9">
    <w:name w:val="1A2EB90A32D2FA4986531D025BD04DE9"/>
  </w:style>
  <w:style w:type="paragraph" w:customStyle="1" w:styleId="63567B145D525043AF8292536DE0153E">
    <w:name w:val="63567B145D525043AF8292536DE0153E"/>
  </w:style>
  <w:style w:type="paragraph" w:customStyle="1" w:styleId="6229E8D48E055B48A134E814D851A9D1">
    <w:name w:val="6229E8D48E055B48A134E814D851A9D1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ED7D31" w:themeColor="accent2"/>
      <w:sz w:val="22"/>
      <w:szCs w:val="2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472C4" w:themeColor="accent1"/>
      <w:sz w:val="22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ED7D31" w:themeColor="accent2"/>
      <w:sz w:val="22"/>
      <w:szCs w:val="22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val="en-US" w:eastAsia="ja-JP"/>
    </w:rPr>
  </w:style>
  <w:style w:type="paragraph" w:customStyle="1" w:styleId="52C752AEA4A9F340A19D1ACA735C170E">
    <w:name w:val="52C752AEA4A9F340A19D1ACA735C170E"/>
  </w:style>
  <w:style w:type="paragraph" w:customStyle="1" w:styleId="9F00DCB1AC3CB14595A13F09D1B6376D">
    <w:name w:val="9F00DCB1AC3CB14595A13F09D1B6376D"/>
  </w:style>
  <w:style w:type="paragraph" w:customStyle="1" w:styleId="CC6CD2ACD0C7BA4DAC77997E7C60FD61">
    <w:name w:val="CC6CD2ACD0C7BA4DAC77997E7C60FD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DD4B791-E1AE-0442-9905-36324264E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3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Aponte</dc:creator>
  <cp:keywords/>
  <dc:description/>
  <cp:lastModifiedBy>Ana Sofia Aponte Barriga</cp:lastModifiedBy>
  <cp:revision>1</cp:revision>
  <dcterms:created xsi:type="dcterms:W3CDTF">2023-03-18T23:27:00Z</dcterms:created>
  <dcterms:modified xsi:type="dcterms:W3CDTF">2023-03-18T23:31:00Z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